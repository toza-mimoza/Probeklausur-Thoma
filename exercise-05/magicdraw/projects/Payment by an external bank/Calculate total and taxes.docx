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Use Case </w:t>
      </w:r>
      <w:r>
        <w:rPr>
          <w:rFonts w:cs="Arial" w:ascii="Arial" w:hAnsi="Arial"/>
          <w:sz w:val="28"/>
          <w:szCs w:val="28"/>
        </w:rPr>
        <w:t>Calculate total and tax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Template: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4800" w:type="pct"/>
        <w:jc w:val="left"/>
        <w:tblInd w:w="-123" w:type="dxa"/>
        <w:tblBorders>
          <w:top w:val="single" w:sz="12" w:space="0" w:color="4472C4"/>
          <w:left w:val="single" w:sz="12" w:space="0" w:color="4472C4"/>
          <w:bottom w:val="single" w:sz="12" w:space="0" w:color="4472C4"/>
          <w:insideH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6886"/>
      </w:tblGrid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FFFFFF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  <w:t>14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Calculate total and tax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After the customer ended the ride, a service fee has to be calculated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including taxes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Rental service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Customer finished riding the bike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Fee amount has been calculated and sent to the payment service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Main </w:t>
              <w:br/>
              <w:t>Success Scenario: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Fee has been successfully calculated and sent to the payment service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None </w:t>
            </w:r>
          </w:p>
          <w:p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Web"/>
              <w:spacing w:before="280" w:after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Once per ride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Under Development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The Development Team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High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UseCase Card</Template>
  <TotalTime>5</TotalTime>
  <Application>LibreOffice/6.1.4.2$Windows_X86_64 LibreOffice_project/9d0f32d1f0b509096fd65e0d4bec26ddd1938fd3</Application>
  <Pages>1</Pages>
  <Words>83</Words>
  <Characters>466</Characters>
  <CharactersWithSpaces>529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2019-11-29T22:42:59Z</dcterms:created>
  <dc:creator/>
  <dc:description/>
  <cp:keywords/>
  <dc:language>de-DE</dc:language>
  <cp:lastModifiedBy/>
  <dcterms:modified xsi:type="dcterms:W3CDTF">2019-11-29T22:48:10Z</dcterms:modified>
  <cp:revision>2</cp:revision>
  <dc:subject/>
  <dc:title>UseCase Card</dc:title>
</cp:coreProperties>
</file>