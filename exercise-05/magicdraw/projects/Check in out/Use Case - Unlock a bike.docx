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Use Case </w:t>
      </w:r>
      <w:r>
        <w:rPr>
          <w:rFonts w:cs="Arial" w:ascii="Arial" w:hAnsi="Arial"/>
          <w:sz w:val="28"/>
          <w:szCs w:val="28"/>
        </w:rPr>
        <w:t>Unlock a bike</w:t>
      </w:r>
      <w:r>
        <w:rPr>
          <w:rFonts w:cs="Arial" w:ascii="Arial" w:hAnsi="Arial"/>
          <w:sz w:val="28"/>
          <w:szCs w:val="28"/>
        </w:rPr>
        <w:t>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Template: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4800" w:type="pct"/>
        <w:jc w:val="left"/>
        <w:tblInd w:w="-123" w:type="dxa"/>
        <w:tblBorders>
          <w:top w:val="single" w:sz="12" w:space="0" w:color="4472C4"/>
          <w:left w:val="single" w:sz="12" w:space="0" w:color="4472C4"/>
          <w:bottom w:val="single" w:sz="12" w:space="0" w:color="4472C4"/>
          <w:insideH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6886"/>
      </w:tblGrid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FFFFFF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FFFFFF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  <w:t>8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Unlock a bike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When a bike is physically found the customer is able on the spot to scan the QR code of the bike through the app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Customer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Customer is a registered user of the app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Bike is available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Customer has a camera on his phone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Bike gets unlocked and eventually, after the usage, locked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Main </w:t>
              <w:br/>
              <w:t>Success Scenario: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Customer opens the app and under the section Scan the bike clicks the button Scan with QR code after which the customer’s back camera is opened for a quick scan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Web"/>
              <w:spacing w:before="0" w:after="28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Bike is unable to unlock due to insufficient funds for the initial charge on the customer’s bank account. </w:t>
            </w:r>
          </w:p>
          <w:p>
            <w:pPr>
              <w:pStyle w:val="NormalWeb"/>
              <w:spacing w:before="0" w:after="28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1. Display a notification to the user </w:t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Once per ride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Under Development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The Development Team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High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UseCase Card</Template>
  <TotalTime>9</TotalTime>
  <Application>LibreOffice/6.1.4.2$Windows_X86_64 LibreOffice_project/9d0f32d1f0b509096fd65e0d4bec26ddd1938fd3</Application>
  <Pages>1</Pages>
  <Words>143</Words>
  <Characters>693</Characters>
  <CharactersWithSpaces>813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2019-11-29T21:46:24Z</dcterms:created>
  <dc:creator/>
  <dc:description/>
  <cp:keywords/>
  <dc:language>de-DE</dc:language>
  <cp:lastModifiedBy/>
  <dcterms:modified xsi:type="dcterms:W3CDTF">2019-11-29T21:56:23Z</dcterms:modified>
  <cp:revision>3</cp:revision>
  <dc:subject/>
  <dc:title>UseCase Card</dc:title>
</cp:coreProperties>
</file>