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>Search for available bikes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5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Search for available bikes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Available bikes in the area can be found in the bike rental app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 is a registered user of the bike rental service app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Available is displayed to the customer in the app and it’s ready for the customer to use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A registered customer of the bike rental app is searching through the stock of available bikes in the area and is able to choose one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Bikes not displaying to the user of the app</w:t>
            </w:r>
          </w:p>
          <w:p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Multiple times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Development Team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Medium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9</TotalTime>
  <Application>LibreOffice/6.1.4.2$Windows_X86_64 LibreOffice_project/9d0f32d1f0b509096fd65e0d4bec26ddd1938fd3</Application>
  <Pages>1</Pages>
  <Words>113</Words>
  <Characters>572</Characters>
  <CharactersWithSpaces>664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2019-11-29T21:20:25Z</dcterms:created>
  <dc:creator/>
  <dc:description/>
  <cp:keywords/>
  <dc:language>de-DE</dc:language>
  <cp:lastModifiedBy/>
  <dcterms:modified xsi:type="dcterms:W3CDTF">2019-11-29T21:29:33Z</dcterms:modified>
  <cp:revision>2</cp:revision>
  <dc:subject/>
  <dc:title>UseCase Card</dc:title>
</cp:coreProperties>
</file>