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Use Case </w:t>
      </w:r>
      <w:r>
        <w:rPr>
          <w:rFonts w:cs="Arial" w:ascii="Arial" w:hAnsi="Arial"/>
          <w:sz w:val="28"/>
          <w:szCs w:val="28"/>
        </w:rPr>
        <w:t>Stop the bike ride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Template: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4800" w:type="pct"/>
        <w:jc w:val="left"/>
        <w:tblInd w:w="-123" w:type="dxa"/>
        <w:tblBorders>
          <w:top w:val="single" w:sz="12" w:space="0" w:color="4472C4"/>
          <w:left w:val="single" w:sz="12" w:space="0" w:color="4472C4"/>
          <w:bottom w:val="single" w:sz="12" w:space="0" w:color="4472C4"/>
          <w:insideH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6886"/>
      </w:tblGrid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FFFFFF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  <w:t>6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Stop the bike ride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Customer is capable of terminating the rental service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Bike is already unlocked and in use by the customer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Bike gets locked and a payment charge is about to be placed on the user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Main </w:t>
              <w:br/>
              <w:t>Success Scenario: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Customer wants to stop the service so he/she clicks the button Stop the ride on the main menu of the bike rental app. Bike gets locked and the payment procedure is going to take place.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Bike does not get locked (mechanical failure)</w:t>
            </w:r>
          </w:p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 parks the bike on an odd place, far away from another potential user</w:t>
            </w:r>
          </w:p>
          <w:p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Web"/>
              <w:spacing w:before="280" w:after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Once per ride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Under Development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The Development Team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High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UseCase Card</Template>
  <TotalTime>8</TotalTime>
  <Application>LibreOffice/6.1.4.2$Windows_X86_64 LibreOffice_project/9d0f32d1f0b509096fd65e0d4bec26ddd1938fd3</Application>
  <Pages>1</Pages>
  <Words>128</Words>
  <Characters>634</Characters>
  <CharactersWithSpaces>743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2019-11-29T21:29:54Z</dcterms:created>
  <dc:creator/>
  <dc:description/>
  <cp:keywords/>
  <dc:language>de-DE</dc:language>
  <cp:lastModifiedBy/>
  <dcterms:modified xsi:type="dcterms:W3CDTF">2019-11-29T21:38:29Z</dcterms:modified>
  <cp:revision>2</cp:revision>
  <dc:subject/>
  <dc:title>UseCase Card</dc:title>
</cp:coreProperties>
</file>