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Use Case </w:t>
      </w:r>
      <w:r>
        <w:rPr>
          <w:rFonts w:cs="Arial" w:ascii="Arial" w:hAnsi="Arial"/>
          <w:sz w:val="28"/>
          <w:szCs w:val="28"/>
        </w:rPr>
        <w:t>Checkout</w:t>
      </w:r>
      <w:r>
        <w:rPr>
          <w:rFonts w:cs="Arial" w:ascii="Arial" w:hAnsi="Arial"/>
          <w:sz w:val="28"/>
          <w:szCs w:val="28"/>
        </w:rPr>
        <w:t>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Template: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4800" w:type="pct"/>
        <w:jc w:val="left"/>
        <w:tblInd w:w="-123" w:type="dxa"/>
        <w:tblBorders>
          <w:top w:val="single" w:sz="12" w:space="0" w:color="4472C4"/>
          <w:left w:val="single" w:sz="12" w:space="0" w:color="4472C4"/>
          <w:bottom w:val="single" w:sz="12" w:space="0" w:color="4472C4"/>
          <w:insideH w:val="single" w:sz="12" w:space="0" w:color="4472C4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6886"/>
      </w:tblGrid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FFFFFF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FFFFFF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  <w:t>11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Checkout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Checkout represents the package called Check in/-out bycicle rent in the Payment by an external bank package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Customer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Customer has already terminated the rent service of the bike that he rode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Payment procedure is about to take place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Main </w:t>
              <w:br/>
              <w:t>Success Scenario: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Customer terminated the service through the use of the Stop the bike ride button in his app.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Web"/>
              <w:spacing w:before="0" w:after="28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None </w:t>
            </w:r>
          </w:p>
          <w:p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Web"/>
              <w:spacing w:before="280" w:after="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Once per ride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Under development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The Development Team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High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UseCase Card</Template>
  <TotalTime>4</TotalTime>
  <Application>LibreOffice/6.1.4.2$Windows_X86_64 LibreOffice_project/9d0f32d1f0b509096fd65e0d4bec26ddd1938fd3</Application>
  <Pages>1</Pages>
  <Words>88</Words>
  <Characters>490</Characters>
  <CharactersWithSpaces>560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2019-11-29T22:24:58Z</dcterms:created>
  <dc:creator/>
  <dc:description/>
  <cp:keywords/>
  <dc:language>de-DE</dc:language>
  <cp:lastModifiedBy/>
  <dcterms:modified xsi:type="dcterms:W3CDTF">2019-11-29T22:29:28Z</dcterms:modified>
  <cp:revision>2</cp:revision>
  <dc:subject/>
  <dc:title>UseCase Card</dc:title>
</cp:coreProperties>
</file>