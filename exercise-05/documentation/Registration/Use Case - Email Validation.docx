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Email Validation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4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Email Validation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An Email containing the registration confirmation link is sent to the unregistered customer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Administrator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has successfully typed in his data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System registers the email address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inputs all necessary data and clicks Finish Registration button after which the Administrator sends an automatic confirmation mail to customer’s unregistered email address in order to register it.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Email is not validated due to it not existing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Email verification link was not sent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1. Option for the user to resend the link</w:t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Multiple times, depends if the customer clicked the Resend Confirmation button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Under Development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bidi w:val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17</TotalTime>
  <Application>LibreOffice/6.1.4.2$Windows_X86_64 LibreOffice_project/9d0f32d1f0b509096fd65e0d4bec26ddd1938fd3</Application>
  <Pages>1</Pages>
  <Words>121</Words>
  <Characters>722</Characters>
  <CharactersWithSpaces>820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2019-11-29T21:02:19Z</dcterms:created>
  <dc:creator/>
  <dc:description/>
  <cp:keywords/>
  <dc:language>de-DE</dc:language>
  <cp:lastModifiedBy/>
  <dcterms:modified xsi:type="dcterms:W3CDTF">2019-11-29T21:20:10Z</dcterms:modified>
  <cp:revision>2</cp:revision>
  <dc:subject/>
  <dc:title>UseCase Card</dc:title>
</cp:coreProperties>
</file>