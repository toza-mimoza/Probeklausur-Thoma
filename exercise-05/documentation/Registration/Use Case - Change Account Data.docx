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Use Case </w:t>
      </w:r>
      <w:r>
        <w:rPr>
          <w:rFonts w:cs="Arial" w:ascii="Arial" w:hAnsi="Arial"/>
          <w:sz w:val="28"/>
          <w:szCs w:val="28"/>
        </w:rPr>
        <w:t>Change Account Data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Template: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4800" w:type="pct"/>
        <w:jc w:val="left"/>
        <w:tblInd w:w="-123" w:type="dxa"/>
        <w:tblBorders>
          <w:top w:val="single" w:sz="12" w:space="0" w:color="4472C4"/>
          <w:left w:val="single" w:sz="12" w:space="0" w:color="4472C4"/>
          <w:bottom w:val="single" w:sz="12" w:space="0" w:color="4472C4"/>
          <w:insideH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6886"/>
      </w:tblGrid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FFFFFF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  <w:t>3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Change Account Data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Customer is capable of changing his bank account, phone number, address, etc.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Customer and Administrator(Customer Support)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 has a registered account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Customer’s account has new updated data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Main </w:t>
              <w:br/>
              <w:t>Success Scenario: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 with a registered account types in his new data when clicking the option Change Account Data located in the Settings menu of the bike rental app.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New bank account does not exist </w:t>
            </w:r>
          </w:p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1. An error message is displayed to the customer</w:t>
            </w:r>
          </w:p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2. Customer types in data again</w:t>
            </w:r>
          </w:p>
          <w:p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Web"/>
              <w:spacing w:before="280" w:after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Multiple times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Under Development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bidi w:val="0"/>
              <w:rPr>
                <w:rFonts w:ascii="Arial" w:hAnsi="Arial" w:cs="Arial"/>
                <w:color w:val="A6A6A6"/>
                <w:sz w:val="22"/>
                <w:szCs w:val="22"/>
              </w:rPr>
            </w:pPr>
            <w:bookmarkStart w:id="0" w:name="__DdeLink__661_3791049868"/>
            <w:r>
              <w:rPr>
                <w:rFonts w:cs="Arial" w:ascii="Arial" w:hAnsi="Arial"/>
                <w:color w:val="A6A6A6"/>
                <w:sz w:val="22"/>
                <w:szCs w:val="22"/>
              </w:rPr>
              <w:t>Under Development</w:t>
            </w:r>
            <w:bookmarkEnd w:id="0"/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High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UseCase Card</Template>
  <TotalTime>1</TotalTime>
  <Application>LibreOffice/6.1.4.2$Windows_X86_64 LibreOffice_project/9d0f32d1f0b509096fd65e0d4bec26ddd1938fd3</Application>
  <Pages>1</Pages>
  <Words>109</Words>
  <Characters>622</Characters>
  <CharactersWithSpaces>708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2019-11-29T20:51:24Z</dcterms:created>
  <dc:creator/>
  <dc:description/>
  <cp:keywords/>
  <dc:language>de-DE</dc:language>
  <cp:lastModifiedBy/>
  <dcterms:modified xsi:type="dcterms:W3CDTF">2019-11-29T21:03:10Z</dcterms:modified>
  <cp:revision>3</cp:revision>
  <dc:subject/>
  <dc:title>UseCase Card</dc:title>
</cp:coreProperties>
</file>